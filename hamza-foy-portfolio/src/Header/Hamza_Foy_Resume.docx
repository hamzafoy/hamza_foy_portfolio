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551"/>
        <w:tblW w:w="11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58"/>
        <w:gridCol w:w="2642"/>
        <w:gridCol w:w="4082"/>
        <w:gridCol w:w="2875"/>
        <w:gridCol w:w="962"/>
      </w:tblGrid>
      <w:tr w:rsidR="00605A5B" w14:paraId="49BD9D22" w14:textId="77777777" w:rsidTr="003007D9">
        <w:trPr>
          <w:trHeight w:val="1170"/>
        </w:trPr>
        <w:tc>
          <w:tcPr>
            <w:tcW w:w="958" w:type="dxa"/>
            <w:tcBorders>
              <w:bottom w:val="single" w:sz="18" w:space="0" w:color="648276" w:themeColor="accent5"/>
            </w:tcBorders>
          </w:tcPr>
          <w:p w14:paraId="0D9072BF" w14:textId="77777777" w:rsidR="00605A5B" w:rsidRDefault="00605A5B" w:rsidP="003007D9"/>
        </w:tc>
        <w:tc>
          <w:tcPr>
            <w:tcW w:w="9599" w:type="dxa"/>
            <w:gridSpan w:val="3"/>
            <w:tcBorders>
              <w:bottom w:val="single" w:sz="18" w:space="0" w:color="648276" w:themeColor="accent5"/>
            </w:tcBorders>
          </w:tcPr>
          <w:p w14:paraId="71CB34A8" w14:textId="1DB1DF1E" w:rsidR="00605A5B" w:rsidRPr="00226ED6" w:rsidRDefault="00B641B9" w:rsidP="003007D9">
            <w:pPr>
              <w:pStyle w:val="Title"/>
              <w:rPr>
                <w:sz w:val="96"/>
                <w:szCs w:val="96"/>
              </w:rPr>
            </w:pPr>
            <w:r w:rsidRPr="00226ED6">
              <w:rPr>
                <w:sz w:val="96"/>
                <w:szCs w:val="96"/>
              </w:rPr>
              <w:t>Ross</w:t>
            </w:r>
            <w:r w:rsidR="00A77921" w:rsidRPr="00226ED6">
              <w:rPr>
                <w:sz w:val="96"/>
                <w:szCs w:val="96"/>
              </w:rPr>
              <w:t xml:space="preserve"> </w:t>
            </w:r>
            <w:r w:rsidRPr="00226ED6">
              <w:rPr>
                <w:rStyle w:val="Emphasis"/>
                <w:color w:val="auto"/>
                <w:sz w:val="96"/>
                <w:szCs w:val="96"/>
              </w:rPr>
              <w:t>Foy</w:t>
            </w:r>
          </w:p>
        </w:tc>
        <w:tc>
          <w:tcPr>
            <w:tcW w:w="962" w:type="dxa"/>
            <w:tcBorders>
              <w:bottom w:val="single" w:sz="18" w:space="0" w:color="648276" w:themeColor="accent5"/>
            </w:tcBorders>
          </w:tcPr>
          <w:p w14:paraId="1BAFFE5B" w14:textId="77777777" w:rsidR="00605A5B" w:rsidRDefault="00605A5B" w:rsidP="003007D9"/>
        </w:tc>
      </w:tr>
      <w:tr w:rsidR="00F4501B" w14:paraId="00C2F480" w14:textId="77777777" w:rsidTr="00664458">
        <w:trPr>
          <w:trHeight w:val="262"/>
        </w:trPr>
        <w:tc>
          <w:tcPr>
            <w:tcW w:w="360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A420469" w14:textId="77777777" w:rsidR="00F4501B" w:rsidRDefault="00F4501B" w:rsidP="003007D9"/>
        </w:tc>
        <w:tc>
          <w:tcPr>
            <w:tcW w:w="408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1AFE891" w14:textId="77777777" w:rsidR="00F4501B" w:rsidRDefault="00F4501B" w:rsidP="003007D9"/>
        </w:tc>
        <w:tc>
          <w:tcPr>
            <w:tcW w:w="3837" w:type="dxa"/>
            <w:gridSpan w:val="2"/>
            <w:tcBorders>
              <w:top w:val="single" w:sz="18" w:space="0" w:color="648276" w:themeColor="accent5"/>
            </w:tcBorders>
          </w:tcPr>
          <w:p w14:paraId="7479D3E5" w14:textId="77777777" w:rsidR="00F4501B" w:rsidRDefault="00F4501B" w:rsidP="003007D9"/>
        </w:tc>
      </w:tr>
      <w:tr w:rsidR="00605A5B" w14:paraId="134C1477" w14:textId="77777777" w:rsidTr="00664458">
        <w:trPr>
          <w:trHeight w:val="2198"/>
        </w:trPr>
        <w:tc>
          <w:tcPr>
            <w:tcW w:w="3600" w:type="dxa"/>
            <w:gridSpan w:val="2"/>
            <w:tcBorders>
              <w:right w:val="single" w:sz="18" w:space="0" w:color="648276" w:themeColor="accent5"/>
            </w:tcBorders>
          </w:tcPr>
          <w:p w14:paraId="522A932A" w14:textId="77777777" w:rsidR="00605A5B" w:rsidRPr="00605A5B" w:rsidRDefault="00234819" w:rsidP="003007D9">
            <w:pPr>
              <w:pStyle w:val="Heading1"/>
            </w:pPr>
            <w:sdt>
              <w:sdtPr>
                <w:id w:val="1604447469"/>
                <w:placeholder>
                  <w:docPart w:val="7303E037E5D646FCB3F7BA457E91C3E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7E10124A" w14:textId="3DB55524" w:rsidR="00A624C0" w:rsidRPr="00664458" w:rsidRDefault="00A624C0" w:rsidP="003007D9">
            <w:pPr>
              <w:pStyle w:val="Text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64458">
              <w:rPr>
                <w:rFonts w:ascii="Times New Roman" w:hAnsi="Times New Roman" w:cs="Times New Roman"/>
                <w:sz w:val="20"/>
                <w:szCs w:val="20"/>
              </w:rPr>
              <w:t>4004 Waterford Cir, #1</w:t>
            </w:r>
            <w:r w:rsidRPr="00664458">
              <w:rPr>
                <w:rFonts w:ascii="Times New Roman" w:hAnsi="Times New Roman" w:cs="Times New Roman"/>
                <w:sz w:val="20"/>
                <w:szCs w:val="20"/>
              </w:rPr>
              <w:br/>
              <w:t>Louisville, KY 40207</w:t>
            </w:r>
          </w:p>
          <w:p w14:paraId="14EA1963" w14:textId="419E1D54" w:rsidR="00C1095A" w:rsidRPr="00664458" w:rsidRDefault="00A624C0" w:rsidP="003007D9">
            <w:pPr>
              <w:pStyle w:val="Text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64458">
              <w:rPr>
                <w:rFonts w:ascii="Times New Roman" w:hAnsi="Times New Roman" w:cs="Times New Roman"/>
                <w:sz w:val="20"/>
                <w:szCs w:val="20"/>
              </w:rPr>
              <w:t>(502) 930-8391</w:t>
            </w:r>
          </w:p>
          <w:p w14:paraId="73DCA003" w14:textId="1601D083" w:rsidR="00C1095A" w:rsidRPr="00664458" w:rsidRDefault="00234819" w:rsidP="003007D9">
            <w:pPr>
              <w:pStyle w:val="TextLeft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hyperlink r:id="rId10" w:history="1">
              <w:r w:rsidR="00A624C0" w:rsidRPr="00664458">
                <w:rPr>
                  <w:rStyle w:val="Hyperlink"/>
                  <w:rFonts w:ascii="Times New Roman" w:hAnsi="Times New Roman" w:cs="Times New Roman"/>
                  <w:color w:val="0070C0"/>
                  <w:sz w:val="16"/>
                  <w:szCs w:val="16"/>
                </w:rPr>
                <w:t>hamzaoflouisville@gmail.com</w:t>
              </w:r>
            </w:hyperlink>
            <w:r w:rsidR="00A624C0" w:rsidRPr="00664458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br/>
            </w:r>
            <w:hyperlink r:id="rId11" w:history="1">
              <w:r w:rsidR="006662A5" w:rsidRPr="00664458">
                <w:rPr>
                  <w:rStyle w:val="Hyperlink"/>
                  <w:rFonts w:ascii="Times New Roman" w:hAnsi="Times New Roman" w:cs="Times New Roman"/>
                  <w:color w:val="0070C0"/>
                  <w:sz w:val="16"/>
                  <w:szCs w:val="16"/>
                </w:rPr>
                <w:t>https://linkedin.com/in/ross-hamza-foy</w:t>
              </w:r>
            </w:hyperlink>
            <w:r w:rsidR="00A624C0" w:rsidRPr="00664458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 </w:t>
            </w:r>
          </w:p>
          <w:p w14:paraId="71F38401" w14:textId="45AEDBF0" w:rsidR="0077225D" w:rsidRPr="003007D9" w:rsidRDefault="00234819" w:rsidP="003007D9">
            <w:pPr>
              <w:pStyle w:val="TextLeft"/>
              <w:rPr>
                <w:rFonts w:ascii="Times New Roman" w:hAnsi="Times New Roman" w:cs="Times New Roman"/>
                <w:color w:val="0070C0"/>
                <w:sz w:val="14"/>
                <w:szCs w:val="14"/>
              </w:rPr>
            </w:pPr>
            <w:hyperlink r:id="rId12" w:history="1">
              <w:r w:rsidR="006662A5" w:rsidRPr="00664458">
                <w:rPr>
                  <w:rStyle w:val="Hyperlink"/>
                  <w:rFonts w:ascii="Times New Roman" w:hAnsi="Times New Roman" w:cs="Times New Roman"/>
                  <w:color w:val="0070C0"/>
                  <w:sz w:val="16"/>
                  <w:szCs w:val="16"/>
                </w:rPr>
                <w:t>https://github.com/hamzafoy</w:t>
              </w:r>
            </w:hyperlink>
          </w:p>
        </w:tc>
        <w:tc>
          <w:tcPr>
            <w:tcW w:w="791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61C1061" w14:textId="77777777" w:rsidR="00605A5B" w:rsidRDefault="00234819" w:rsidP="003007D9">
            <w:pPr>
              <w:pStyle w:val="Heading2"/>
            </w:pPr>
            <w:sdt>
              <w:sdtPr>
                <w:id w:val="-651833632"/>
                <w:placeholder>
                  <w:docPart w:val="4B18A57FC6944ACAB14C7C895D12A43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2236D4CA" w14:textId="77777777" w:rsidR="00605A5B" w:rsidRDefault="00915C2C" w:rsidP="003007D9">
            <w:pPr>
              <w:pStyle w:val="TextRight"/>
              <w:rPr>
                <w:rFonts w:ascii="Times New Roman" w:hAnsi="Times New Roman" w:cs="Times New Roman"/>
                <w:szCs w:val="22"/>
              </w:rPr>
            </w:pPr>
            <w:r w:rsidRPr="00426A96">
              <w:rPr>
                <w:rFonts w:ascii="Times New Roman" w:hAnsi="Times New Roman" w:cs="Times New Roman"/>
                <w:szCs w:val="22"/>
              </w:rPr>
              <w:t xml:space="preserve">I am both tech-savvy &amp; people-savvy as a Junior Developer looking to enter the front-end development industry. I have a number of projects through my GitHub that demonstrate fluency with </w:t>
            </w:r>
            <w:proofErr w:type="gramStart"/>
            <w:r w:rsidRPr="00426A96">
              <w:rPr>
                <w:rFonts w:ascii="Times New Roman" w:hAnsi="Times New Roman" w:cs="Times New Roman"/>
                <w:szCs w:val="22"/>
              </w:rPr>
              <w:t>JavaScript</w:t>
            </w:r>
            <w:proofErr w:type="gramEnd"/>
            <w:r w:rsidRPr="00426A96">
              <w:rPr>
                <w:rFonts w:ascii="Times New Roman" w:hAnsi="Times New Roman" w:cs="Times New Roman"/>
                <w:szCs w:val="22"/>
              </w:rPr>
              <w:t xml:space="preserve"> and I have built multiple websites as a freelancer while enrolled in courses with Code Louisville.</w:t>
            </w:r>
            <w:r w:rsidR="00254702">
              <w:rPr>
                <w:rFonts w:ascii="Times New Roman" w:hAnsi="Times New Roman" w:cs="Times New Roman"/>
                <w:szCs w:val="22"/>
              </w:rPr>
              <w:t xml:space="preserve"> I am also pursuing further education through </w:t>
            </w:r>
            <w:proofErr w:type="spellStart"/>
            <w:r w:rsidR="00254702">
              <w:rPr>
                <w:rFonts w:ascii="Times New Roman" w:hAnsi="Times New Roman" w:cs="Times New Roman"/>
                <w:szCs w:val="22"/>
              </w:rPr>
              <w:t>Mintbean</w:t>
            </w:r>
            <w:proofErr w:type="spellEnd"/>
            <w:r w:rsidR="00254702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="00254702">
              <w:rPr>
                <w:rFonts w:ascii="Times New Roman" w:hAnsi="Times New Roman" w:cs="Times New Roman"/>
                <w:szCs w:val="22"/>
              </w:rPr>
              <w:t>Codecademy</w:t>
            </w:r>
            <w:proofErr w:type="spellEnd"/>
            <w:r w:rsidR="00254702">
              <w:rPr>
                <w:rFonts w:ascii="Times New Roman" w:hAnsi="Times New Roman" w:cs="Times New Roman"/>
                <w:szCs w:val="22"/>
              </w:rPr>
              <w:t>, &amp; building projects on my free time.</w:t>
            </w:r>
          </w:p>
          <w:p w14:paraId="1DAD1003" w14:textId="735A076A" w:rsidR="00664458" w:rsidRPr="00254702" w:rsidRDefault="00664458" w:rsidP="003007D9"/>
        </w:tc>
      </w:tr>
      <w:tr w:rsidR="000E1D44" w14:paraId="78A5C9AA" w14:textId="77777777" w:rsidTr="00664458">
        <w:trPr>
          <w:trHeight w:val="5272"/>
        </w:trPr>
        <w:tc>
          <w:tcPr>
            <w:tcW w:w="3600" w:type="dxa"/>
            <w:gridSpan w:val="2"/>
            <w:tcBorders>
              <w:right w:val="single" w:sz="18" w:space="0" w:color="648276" w:themeColor="accent5"/>
            </w:tcBorders>
          </w:tcPr>
          <w:p w14:paraId="68B9D6BF" w14:textId="77777777" w:rsidR="000E1D44" w:rsidRDefault="00234819" w:rsidP="003007D9">
            <w:pPr>
              <w:pStyle w:val="Heading1"/>
            </w:pPr>
            <w:sdt>
              <w:sdtPr>
                <w:id w:val="1723097672"/>
                <w:placeholder>
                  <w:docPart w:val="3E91F037A9484E37860A88002F5BEB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55AD03EF" w14:textId="04910F14" w:rsidR="000E1D44" w:rsidRPr="00664458" w:rsidRDefault="00A624C0" w:rsidP="003007D9">
            <w:pPr>
              <w:pStyle w:val="Text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4458">
              <w:rPr>
                <w:rFonts w:ascii="Times New Roman" w:hAnsi="Times New Roman" w:cs="Times New Roman"/>
                <w:sz w:val="18"/>
                <w:szCs w:val="18"/>
              </w:rPr>
              <w:t>BA in History – UofL (grad.2016)</w:t>
            </w:r>
            <w:r w:rsidR="00915C2C" w:rsidRPr="00664458">
              <w:rPr>
                <w:rFonts w:ascii="Times New Roman" w:hAnsi="Times New Roman" w:cs="Times New Roman"/>
                <w:sz w:val="18"/>
                <w:szCs w:val="18"/>
              </w:rPr>
              <w:br/>
              <w:t>Code Louisville – completed</w:t>
            </w:r>
            <w:r w:rsidR="007D587F" w:rsidRPr="0066445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D587F" w:rsidRPr="0066445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915C2C" w:rsidRPr="00664458">
              <w:rPr>
                <w:rFonts w:ascii="Times New Roman" w:hAnsi="Times New Roman" w:cs="Times New Roman"/>
                <w:sz w:val="18"/>
                <w:szCs w:val="18"/>
              </w:rPr>
              <w:t xml:space="preserve">Front End Development, General JavaScript, &amp; </w:t>
            </w:r>
            <w:proofErr w:type="spellStart"/>
            <w:r w:rsidR="00915C2C" w:rsidRPr="00664458">
              <w:rPr>
                <w:rFonts w:ascii="Times New Roman" w:hAnsi="Times New Roman" w:cs="Times New Roman"/>
                <w:sz w:val="18"/>
                <w:szCs w:val="18"/>
              </w:rPr>
              <w:t>Fullstack</w:t>
            </w:r>
            <w:proofErr w:type="spellEnd"/>
            <w:r w:rsidR="00915C2C" w:rsidRPr="00664458">
              <w:rPr>
                <w:rFonts w:ascii="Times New Roman" w:hAnsi="Times New Roman" w:cs="Times New Roman"/>
                <w:sz w:val="18"/>
                <w:szCs w:val="18"/>
              </w:rPr>
              <w:t xml:space="preserve"> JavaScript courses</w:t>
            </w:r>
            <w:r w:rsidR="0011382E" w:rsidRPr="00664458">
              <w:rPr>
                <w:rFonts w:ascii="Times New Roman" w:hAnsi="Times New Roman" w:cs="Times New Roman"/>
                <w:sz w:val="18"/>
                <w:szCs w:val="18"/>
              </w:rPr>
              <w:t xml:space="preserve"> completed in Code Louisville</w:t>
            </w:r>
            <w:r w:rsidR="00915C2C" w:rsidRPr="00664458">
              <w:rPr>
                <w:rFonts w:ascii="Times New Roman" w:hAnsi="Times New Roman" w:cs="Times New Roman"/>
                <w:sz w:val="18"/>
                <w:szCs w:val="18"/>
              </w:rPr>
              <w:t>, currently enrolled in AWS Practitioner course</w:t>
            </w:r>
          </w:p>
          <w:p w14:paraId="75ECDC96" w14:textId="77777777" w:rsidR="0077225D" w:rsidRDefault="0077225D" w:rsidP="003007D9"/>
          <w:p w14:paraId="06D91877" w14:textId="7AC7321E" w:rsidR="0077225D" w:rsidRDefault="0077225D" w:rsidP="003007D9">
            <w:pPr>
              <w:pStyle w:val="Heading1"/>
            </w:pPr>
            <w:r>
              <w:t>Projects</w:t>
            </w:r>
          </w:p>
          <w:p w14:paraId="16644300" w14:textId="69019701" w:rsidR="004261D0" w:rsidRPr="00DD4A09" w:rsidRDefault="004261D0" w:rsidP="003007D9">
            <w:pPr>
              <w:pStyle w:val="Text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Library Manager </w:t>
            </w:r>
            <w:r w:rsidR="006662A5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App </w:t>
            </w:r>
            <w:r w:rsidRPr="00DD4A09">
              <w:rPr>
                <w:rFonts w:ascii="Times New Roman" w:hAnsi="Times New Roman" w:cs="Times New Roman"/>
                <w:sz w:val="18"/>
                <w:szCs w:val="18"/>
              </w:rPr>
              <w:t>for Guiding Light Islamic Center</w:t>
            </w:r>
          </w:p>
          <w:p w14:paraId="41628AB6" w14:textId="047CC440" w:rsidR="004261D0" w:rsidRPr="00DD4A09" w:rsidRDefault="00234819" w:rsidP="003007D9">
            <w:pPr>
              <w:pStyle w:val="TextLef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hyperlink r:id="rId13" w:history="1">
              <w:r w:rsidR="004261D0" w:rsidRPr="00DD4A09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https://tinyurl.com/lib-glic</w:t>
              </w:r>
            </w:hyperlink>
          </w:p>
          <w:p w14:paraId="518C37CA" w14:textId="28324081" w:rsidR="0077225D" w:rsidRDefault="0077225D" w:rsidP="003007D9">
            <w:pPr>
              <w:pStyle w:val="TextLeft"/>
              <w:rPr>
                <w:rStyle w:val="Hyperlink"/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DD4A0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="00090EE5" w:rsidRPr="00DD4A09">
              <w:rPr>
                <w:rFonts w:ascii="Times New Roman" w:hAnsi="Times New Roman" w:cs="Times New Roman"/>
                <w:sz w:val="18"/>
                <w:szCs w:val="18"/>
              </w:rPr>
              <w:t>Auralify</w:t>
            </w:r>
            <w:proofErr w:type="spellEnd"/>
            <w:r w:rsidR="00090EE5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Capstone Project for </w:t>
            </w:r>
            <w:proofErr w:type="spellStart"/>
            <w:r w:rsidR="00090EE5" w:rsidRPr="00DD4A09">
              <w:rPr>
                <w:rFonts w:ascii="Times New Roman" w:hAnsi="Times New Roman" w:cs="Times New Roman"/>
                <w:sz w:val="18"/>
                <w:szCs w:val="18"/>
              </w:rPr>
              <w:t>Codecademy</w:t>
            </w:r>
            <w:proofErr w:type="spellEnd"/>
            <w:r w:rsidR="00090EE5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ReactJS Path</w:t>
            </w:r>
            <w:r w:rsidRPr="00DD4A0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hyperlink r:id="rId14" w:history="1">
              <w:r w:rsidR="00090EE5" w:rsidRPr="00DD4A09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https://tinyurl.com/auralify</w:t>
              </w:r>
            </w:hyperlink>
          </w:p>
          <w:p w14:paraId="2AE1542E" w14:textId="21672ED9" w:rsidR="00DD4A09" w:rsidRDefault="00DD4A09" w:rsidP="003007D9"/>
          <w:p w14:paraId="0E7CEEE9" w14:textId="0A3E538A" w:rsidR="00DD4A09" w:rsidRDefault="00DD4A09" w:rsidP="003007D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Porcus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Verto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Pig Latin Translator utilizing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ExpressJS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&amp; vanilla JS</w:t>
            </w:r>
            <w:r w:rsidRPr="00DD4A0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hyperlink r:id="rId15" w:history="1">
              <w:r w:rsidRPr="00664458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https://tinyurl.com/porcu</w:t>
              </w:r>
              <w:r w:rsidRPr="00664458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s</w:t>
              </w:r>
              <w:r w:rsidRPr="00664458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verto</w:t>
              </w:r>
            </w:hyperlink>
          </w:p>
          <w:p w14:paraId="14179A8F" w14:textId="6CB4CC6B" w:rsidR="003007D9" w:rsidRDefault="003007D9" w:rsidP="003007D9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  <w:p w14:paraId="5CF99CF5" w14:textId="20319043" w:rsidR="003007D9" w:rsidRDefault="00664458" w:rsidP="003007D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Kebab on Wheels</w:t>
            </w:r>
            <w:r w:rsidR="003007D9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Website for local food truck client in Louisville, KY</w:t>
            </w:r>
            <w:r w:rsidR="003007D9" w:rsidRPr="00DD4A0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64458">
              <w:rPr>
                <w:color w:val="0070C0"/>
              </w:rPr>
              <w:t xml:space="preserve"> </w:t>
            </w:r>
            <w:hyperlink r:id="rId16" w:history="1">
              <w:r w:rsidRPr="00664458">
                <w:rPr>
                  <w:rStyle w:val="Hyperlink"/>
                  <w:rFonts w:ascii="Times New Roman" w:hAnsi="Times New Roman" w:cs="Times New Roman"/>
                  <w:color w:val="0070C0"/>
                  <w:sz w:val="18"/>
                  <w:szCs w:val="18"/>
                </w:rPr>
                <w:t>https://tinyurl.com/kebabonwheels</w:t>
              </w:r>
            </w:hyperlink>
          </w:p>
          <w:p w14:paraId="6F131DF4" w14:textId="77777777" w:rsidR="003007D9" w:rsidRPr="00DD4A09" w:rsidRDefault="003007D9" w:rsidP="003007D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14:paraId="78DC9E4E" w14:textId="697CDB10" w:rsidR="0077225D" w:rsidRPr="0077225D" w:rsidRDefault="0077225D" w:rsidP="003007D9"/>
        </w:tc>
        <w:tc>
          <w:tcPr>
            <w:tcW w:w="791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2B1FCEA" w14:textId="381B2041" w:rsidR="00A77921" w:rsidRDefault="00BD6270" w:rsidP="003007D9">
            <w:pPr>
              <w:pStyle w:val="Heading2"/>
            </w:pPr>
            <w:r>
              <w:t>Work Experience</w:t>
            </w:r>
          </w:p>
          <w:p w14:paraId="41406A1C" w14:textId="5A0C9D05" w:rsidR="000E1D44" w:rsidRPr="00426A96" w:rsidRDefault="007D587F" w:rsidP="003007D9">
            <w:pPr>
              <w:pStyle w:val="SmallText"/>
              <w:rPr>
                <w:sz w:val="18"/>
                <w:szCs w:val="18"/>
              </w:rPr>
            </w:pPr>
            <w:r w:rsidRPr="00426A96">
              <w:rPr>
                <w:sz w:val="18"/>
                <w:szCs w:val="18"/>
              </w:rPr>
              <w:t>March 2018 – Currently Employed</w:t>
            </w:r>
          </w:p>
          <w:p w14:paraId="5F338A7D" w14:textId="46D1557F" w:rsidR="000E1D44" w:rsidRPr="00426A96" w:rsidRDefault="007D587F" w:rsidP="003007D9">
            <w:pPr>
              <w:pStyle w:val="TextRight"/>
              <w:rPr>
                <w:rFonts w:ascii="Times New Roman" w:hAnsi="Times New Roman" w:cs="Times New Roman"/>
                <w:szCs w:val="22"/>
              </w:rPr>
            </w:pPr>
            <w:r w:rsidRPr="00426A96">
              <w:rPr>
                <w:rFonts w:ascii="Times New Roman" w:hAnsi="Times New Roman" w:cs="Times New Roman"/>
                <w:szCs w:val="22"/>
              </w:rPr>
              <w:t>Communication Specialist</w:t>
            </w:r>
            <w:r w:rsidR="0057534A" w:rsidRPr="00426A9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0E1D44" w:rsidRPr="00426A96">
              <w:rPr>
                <w:rFonts w:ascii="Times New Roman" w:hAnsi="Times New Roman" w:cs="Times New Roman"/>
                <w:szCs w:val="22"/>
              </w:rPr>
              <w:t>•</w:t>
            </w:r>
            <w:r w:rsidR="0057534A" w:rsidRPr="00426A9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426A96">
              <w:rPr>
                <w:rFonts w:ascii="Times New Roman" w:hAnsi="Times New Roman" w:cs="Times New Roman"/>
                <w:szCs w:val="22"/>
              </w:rPr>
              <w:t>MetroSafe</w:t>
            </w:r>
            <w:proofErr w:type="spellEnd"/>
          </w:p>
          <w:p w14:paraId="5754C0D7" w14:textId="094CC5EE" w:rsidR="000E1D44" w:rsidRDefault="000E1D44" w:rsidP="003007D9">
            <w:pPr>
              <w:pStyle w:val="TextRight"/>
              <w:rPr>
                <w:sz w:val="21"/>
              </w:rPr>
            </w:pPr>
          </w:p>
          <w:p w14:paraId="6151DFE0" w14:textId="77777777" w:rsidR="00664458" w:rsidRPr="00664458" w:rsidRDefault="00664458" w:rsidP="00664458"/>
          <w:p w14:paraId="6976D35E" w14:textId="212B0AB6" w:rsidR="0057534A" w:rsidRPr="00426A96" w:rsidRDefault="007D587F" w:rsidP="003007D9">
            <w:pPr>
              <w:pStyle w:val="SmallText"/>
              <w:rPr>
                <w:sz w:val="18"/>
                <w:szCs w:val="18"/>
              </w:rPr>
            </w:pPr>
            <w:r w:rsidRPr="00426A96">
              <w:rPr>
                <w:sz w:val="18"/>
                <w:szCs w:val="18"/>
              </w:rPr>
              <w:t>July 2017 – December 2019</w:t>
            </w:r>
          </w:p>
          <w:p w14:paraId="0E97A022" w14:textId="6BF3A814" w:rsidR="0057534A" w:rsidRPr="00426A96" w:rsidRDefault="007D587F" w:rsidP="003007D9">
            <w:pPr>
              <w:pStyle w:val="TextRight"/>
              <w:rPr>
                <w:rFonts w:ascii="Times New Roman" w:hAnsi="Times New Roman" w:cs="Times New Roman"/>
              </w:rPr>
            </w:pPr>
            <w:r w:rsidRPr="00426A96">
              <w:rPr>
                <w:rFonts w:ascii="Times New Roman" w:hAnsi="Times New Roman" w:cs="Times New Roman"/>
              </w:rPr>
              <w:t>Marketing Consultant</w:t>
            </w:r>
            <w:r w:rsidR="0057534A" w:rsidRPr="00426A96">
              <w:rPr>
                <w:rFonts w:ascii="Times New Roman" w:hAnsi="Times New Roman" w:cs="Times New Roman"/>
              </w:rPr>
              <w:t xml:space="preserve"> • </w:t>
            </w:r>
            <w:proofErr w:type="spellStart"/>
            <w:r w:rsidRPr="00426A96">
              <w:rPr>
                <w:rFonts w:ascii="Times New Roman" w:hAnsi="Times New Roman" w:cs="Times New Roman"/>
              </w:rPr>
              <w:t>Aeshas</w:t>
            </w:r>
            <w:proofErr w:type="spellEnd"/>
            <w:r w:rsidRPr="00426A96">
              <w:rPr>
                <w:rFonts w:ascii="Times New Roman" w:hAnsi="Times New Roman" w:cs="Times New Roman"/>
              </w:rPr>
              <w:t xml:space="preserve"> African Baskets</w:t>
            </w:r>
          </w:p>
          <w:p w14:paraId="69E6E9CD" w14:textId="66253B29" w:rsidR="000E1D44" w:rsidRDefault="0057534A" w:rsidP="003007D9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D5B826A" w14:textId="77777777" w:rsidR="00664458" w:rsidRPr="00664458" w:rsidRDefault="00664458" w:rsidP="00664458"/>
          <w:p w14:paraId="5AA4592E" w14:textId="018937C5" w:rsidR="0057534A" w:rsidRPr="00426A96" w:rsidRDefault="007D587F" w:rsidP="003007D9">
            <w:pPr>
              <w:pStyle w:val="SmallText"/>
              <w:rPr>
                <w:sz w:val="18"/>
                <w:szCs w:val="18"/>
              </w:rPr>
            </w:pPr>
            <w:r w:rsidRPr="00426A96">
              <w:rPr>
                <w:sz w:val="18"/>
                <w:szCs w:val="18"/>
              </w:rPr>
              <w:t>August 2016 – March 2018</w:t>
            </w:r>
          </w:p>
          <w:p w14:paraId="6DFE0F47" w14:textId="04A872AC" w:rsidR="0057534A" w:rsidRPr="00426A96" w:rsidRDefault="007D587F" w:rsidP="003007D9">
            <w:pPr>
              <w:pStyle w:val="TextRight"/>
              <w:rPr>
                <w:rFonts w:ascii="Times New Roman" w:hAnsi="Times New Roman" w:cs="Times New Roman"/>
              </w:rPr>
            </w:pPr>
            <w:r w:rsidRPr="00426A96">
              <w:rPr>
                <w:rFonts w:ascii="Times New Roman" w:hAnsi="Times New Roman" w:cs="Times New Roman"/>
              </w:rPr>
              <w:t>Teacher</w:t>
            </w:r>
            <w:r w:rsidR="0057534A" w:rsidRPr="00426A96">
              <w:rPr>
                <w:rFonts w:ascii="Times New Roman" w:hAnsi="Times New Roman" w:cs="Times New Roman"/>
              </w:rPr>
              <w:t xml:space="preserve"> • </w:t>
            </w:r>
            <w:r w:rsidRPr="00426A96">
              <w:rPr>
                <w:rFonts w:ascii="Times New Roman" w:hAnsi="Times New Roman" w:cs="Times New Roman"/>
              </w:rPr>
              <w:t>Nur Islamic School of Louisville</w:t>
            </w:r>
          </w:p>
          <w:p w14:paraId="469D0144" w14:textId="6BCFD766" w:rsidR="000E1D44" w:rsidRDefault="0057534A" w:rsidP="003007D9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1F874204" w14:textId="77777777" w:rsidR="00664458" w:rsidRPr="00664458" w:rsidRDefault="00664458" w:rsidP="00664458"/>
          <w:p w14:paraId="0212AAAF" w14:textId="77777777" w:rsidR="00426A96" w:rsidRPr="00426A96" w:rsidRDefault="007D587F" w:rsidP="003007D9">
            <w:pPr>
              <w:pStyle w:val="TextRigh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426A96">
              <w:rPr>
                <w:rFonts w:ascii="Times New Roman" w:hAnsi="Times New Roman" w:cs="Times New Roman"/>
                <w:szCs w:val="22"/>
              </w:rPr>
              <w:t>Received multiple recognitions from EMA-</w:t>
            </w:r>
            <w:proofErr w:type="spellStart"/>
            <w:r w:rsidRPr="00426A96">
              <w:rPr>
                <w:rFonts w:ascii="Times New Roman" w:hAnsi="Times New Roman" w:cs="Times New Roman"/>
                <w:szCs w:val="22"/>
              </w:rPr>
              <w:t>MetroSafe</w:t>
            </w:r>
            <w:proofErr w:type="spellEnd"/>
            <w:r w:rsidRPr="00426A96">
              <w:rPr>
                <w:rFonts w:ascii="Times New Roman" w:hAnsi="Times New Roman" w:cs="Times New Roman"/>
                <w:szCs w:val="22"/>
              </w:rPr>
              <w:t xml:space="preserve"> for successfully handling extremely stressful situations.</w:t>
            </w:r>
          </w:p>
          <w:p w14:paraId="4EBD08CF" w14:textId="77777777" w:rsidR="00426A96" w:rsidRPr="00426A96" w:rsidRDefault="007D587F" w:rsidP="003007D9">
            <w:pPr>
              <w:pStyle w:val="TextRigh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426A96">
              <w:rPr>
                <w:rFonts w:ascii="Times New Roman" w:hAnsi="Times New Roman" w:cs="Times New Roman"/>
                <w:szCs w:val="22"/>
              </w:rPr>
              <w:t>Coordinated the successful growth of a business from an out-of-home basket selling business to one that initially found its home at Oxmoor Mall &amp; now at the Roots101 African American Museum.</w:t>
            </w:r>
          </w:p>
          <w:p w14:paraId="10466BE4" w14:textId="4507C757" w:rsidR="007D587F" w:rsidRPr="00426A96" w:rsidRDefault="00426A96" w:rsidP="003007D9">
            <w:pPr>
              <w:pStyle w:val="TextRigh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26A96">
              <w:rPr>
                <w:rFonts w:ascii="Times New Roman" w:hAnsi="Times New Roman" w:cs="Times New Roman"/>
                <w:szCs w:val="22"/>
              </w:rPr>
              <w:t>Collaborated with a team of over 20 different Muslim professionals in delivering necessities to over 200 families in Louisville in response to the early onset of COVID-19 restrictions.</w:t>
            </w:r>
          </w:p>
        </w:tc>
      </w:tr>
      <w:tr w:rsidR="000E1D44" w14:paraId="11EE9FCF" w14:textId="77777777" w:rsidTr="00664458">
        <w:trPr>
          <w:trHeight w:val="2671"/>
        </w:trPr>
        <w:tc>
          <w:tcPr>
            <w:tcW w:w="3600" w:type="dxa"/>
            <w:gridSpan w:val="2"/>
            <w:tcBorders>
              <w:right w:val="single" w:sz="18" w:space="0" w:color="648276" w:themeColor="accent5"/>
            </w:tcBorders>
          </w:tcPr>
          <w:p w14:paraId="0B3675AC" w14:textId="77777777" w:rsidR="000E1D44" w:rsidRDefault="00234819" w:rsidP="003007D9">
            <w:pPr>
              <w:pStyle w:val="Heading1"/>
            </w:pPr>
            <w:sdt>
              <w:sdtPr>
                <w:id w:val="-242716918"/>
                <w:placeholder>
                  <w:docPart w:val="1DAEA33CF60440B18F092A6F658EA1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A5B7596" w14:textId="7B7DEFFC" w:rsidR="00426A96" w:rsidRPr="00426A96" w:rsidRDefault="00426A96" w:rsidP="003007D9">
            <w:pPr>
              <w:pStyle w:val="Text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JavaScript, HTML5, CSS, </w:t>
            </w:r>
            <w:r w:rsidR="00090EE5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React, </w:t>
            </w:r>
            <w:r w:rsidRPr="00DD4A09">
              <w:rPr>
                <w:rFonts w:ascii="Times New Roman" w:hAnsi="Times New Roman" w:cs="Times New Roman"/>
                <w:sz w:val="18"/>
                <w:szCs w:val="18"/>
              </w:rPr>
              <w:t>Written &amp; Verbal Communication,</w:t>
            </w:r>
            <w:r w:rsidR="00226ED6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Interpersonal Communication,</w:t>
            </w:r>
            <w:r w:rsidR="00E63806"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Cultural Competency,</w:t>
            </w:r>
            <w:r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Press Releases, </w:t>
            </w:r>
            <w:proofErr w:type="gramStart"/>
            <w:r w:rsidRPr="00DD4A09">
              <w:rPr>
                <w:rFonts w:ascii="Times New Roman" w:hAnsi="Times New Roman" w:cs="Times New Roman"/>
                <w:sz w:val="18"/>
                <w:szCs w:val="18"/>
              </w:rPr>
              <w:t>Social Media</w:t>
            </w:r>
            <w:proofErr w:type="gramEnd"/>
            <w:r w:rsidRPr="00DD4A09">
              <w:rPr>
                <w:rFonts w:ascii="Times New Roman" w:hAnsi="Times New Roman" w:cs="Times New Roman"/>
                <w:sz w:val="18"/>
                <w:szCs w:val="18"/>
              </w:rPr>
              <w:t xml:space="preserve"> &amp; Traditional Marketing, </w:t>
            </w:r>
            <w:proofErr w:type="spellStart"/>
            <w:r w:rsidRPr="00DD4A09">
              <w:rPr>
                <w:rFonts w:ascii="Times New Roman" w:hAnsi="Times New Roman" w:cs="Times New Roman"/>
                <w:sz w:val="18"/>
                <w:szCs w:val="18"/>
              </w:rPr>
              <w:t>ExpressJS</w:t>
            </w:r>
            <w:proofErr w:type="spellEnd"/>
          </w:p>
        </w:tc>
        <w:tc>
          <w:tcPr>
            <w:tcW w:w="791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1BAE7EA" w14:textId="781EF3D0" w:rsidR="000E1D44" w:rsidRDefault="00426A96" w:rsidP="003007D9">
            <w:pPr>
              <w:pStyle w:val="Heading2"/>
            </w:pPr>
            <w:r>
              <w:t>Honors</w:t>
            </w:r>
            <w:r w:rsidR="00226ED6">
              <w:t>,</w:t>
            </w:r>
            <w:r>
              <w:t xml:space="preserve"> Awards</w:t>
            </w:r>
            <w:r w:rsidR="00226ED6">
              <w:t>, &amp; Certificates</w:t>
            </w:r>
          </w:p>
          <w:p w14:paraId="1EBBA6B2" w14:textId="116DFDDE" w:rsidR="00426A96" w:rsidRPr="00426A96" w:rsidRDefault="00226ED6" w:rsidP="003007D9">
            <w:pPr>
              <w:pStyle w:val="Smal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</w:t>
            </w:r>
            <w:r w:rsidR="00426A96" w:rsidRPr="00426A96">
              <w:rPr>
                <w:sz w:val="18"/>
                <w:szCs w:val="18"/>
              </w:rPr>
              <w:t xml:space="preserve"> 2018 – </w:t>
            </w:r>
            <w:r>
              <w:rPr>
                <w:sz w:val="18"/>
                <w:szCs w:val="18"/>
              </w:rPr>
              <w:t>Received from Office for Globalization [part of Louisville Metro Government]</w:t>
            </w:r>
          </w:p>
          <w:p w14:paraId="1FF6BA81" w14:textId="567C7C34" w:rsidR="00426A96" w:rsidRDefault="00226ED6" w:rsidP="003007D9">
            <w:pPr>
              <w:pStyle w:val="Text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Louisville Welcome Academy Certificate</w:t>
            </w:r>
          </w:p>
          <w:p w14:paraId="00B5CAA9" w14:textId="1AB95B04" w:rsidR="00226ED6" w:rsidRDefault="00226ED6" w:rsidP="003007D9"/>
          <w:p w14:paraId="53E558A2" w14:textId="77777777" w:rsidR="00664458" w:rsidRDefault="00664458" w:rsidP="003007D9"/>
          <w:p w14:paraId="43F08B1A" w14:textId="33B88626" w:rsidR="00226ED6" w:rsidRPr="00426A96" w:rsidRDefault="00226ED6" w:rsidP="003007D9">
            <w:pPr>
              <w:pStyle w:val="Smal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</w:t>
            </w:r>
            <w:r w:rsidRPr="00426A96">
              <w:rPr>
                <w:sz w:val="18"/>
                <w:szCs w:val="18"/>
              </w:rPr>
              <w:t xml:space="preserve"> 2018 – </w:t>
            </w:r>
            <w:r>
              <w:rPr>
                <w:sz w:val="18"/>
                <w:szCs w:val="18"/>
              </w:rPr>
              <w:t>Received from Guiding Light Islamic Center</w:t>
            </w:r>
          </w:p>
          <w:p w14:paraId="66C0EA6F" w14:textId="5DEA6B7C" w:rsidR="000E1D44" w:rsidRPr="00664458" w:rsidRDefault="00226ED6" w:rsidP="003007D9">
            <w:pPr>
              <w:pStyle w:val="Text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Exceptional Member of the Year</w:t>
            </w:r>
          </w:p>
        </w:tc>
      </w:tr>
    </w:tbl>
    <w:p w14:paraId="07A70042" w14:textId="77777777" w:rsidR="00C55D85" w:rsidRDefault="00C55D85"/>
    <w:sectPr w:rsidR="00C55D85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55A2" w14:textId="77777777" w:rsidR="00234819" w:rsidRDefault="00234819" w:rsidP="00F316AD">
      <w:r>
        <w:separator/>
      </w:r>
    </w:p>
  </w:endnote>
  <w:endnote w:type="continuationSeparator" w:id="0">
    <w:p w14:paraId="33396947" w14:textId="77777777" w:rsidR="00234819" w:rsidRDefault="0023481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72D7" w14:textId="77777777" w:rsidR="00234819" w:rsidRDefault="00234819" w:rsidP="00F316AD">
      <w:r>
        <w:separator/>
      </w:r>
    </w:p>
  </w:footnote>
  <w:footnote w:type="continuationSeparator" w:id="0">
    <w:p w14:paraId="7B0CAFD5" w14:textId="77777777" w:rsidR="00234819" w:rsidRDefault="0023481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69"/>
    <w:multiLevelType w:val="hybridMultilevel"/>
    <w:tmpl w:val="D986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B9"/>
    <w:rsid w:val="00090EE5"/>
    <w:rsid w:val="000E1D44"/>
    <w:rsid w:val="0011382E"/>
    <w:rsid w:val="0020696E"/>
    <w:rsid w:val="00226ED6"/>
    <w:rsid w:val="00234819"/>
    <w:rsid w:val="002356A2"/>
    <w:rsid w:val="00254702"/>
    <w:rsid w:val="002A0660"/>
    <w:rsid w:val="002D12DA"/>
    <w:rsid w:val="003007D9"/>
    <w:rsid w:val="003019B2"/>
    <w:rsid w:val="0032579D"/>
    <w:rsid w:val="0034688D"/>
    <w:rsid w:val="003A2F51"/>
    <w:rsid w:val="0040233B"/>
    <w:rsid w:val="004261D0"/>
    <w:rsid w:val="00426A96"/>
    <w:rsid w:val="004C4B1F"/>
    <w:rsid w:val="00511A6E"/>
    <w:rsid w:val="0057534A"/>
    <w:rsid w:val="00605A5B"/>
    <w:rsid w:val="00664458"/>
    <w:rsid w:val="006662A5"/>
    <w:rsid w:val="006C60E6"/>
    <w:rsid w:val="006E70D3"/>
    <w:rsid w:val="0077225D"/>
    <w:rsid w:val="007B0F94"/>
    <w:rsid w:val="007D587F"/>
    <w:rsid w:val="008A1FDA"/>
    <w:rsid w:val="00915C2C"/>
    <w:rsid w:val="00A624C0"/>
    <w:rsid w:val="00A77921"/>
    <w:rsid w:val="00B137EA"/>
    <w:rsid w:val="00B575FB"/>
    <w:rsid w:val="00B641B9"/>
    <w:rsid w:val="00BD6270"/>
    <w:rsid w:val="00C1095A"/>
    <w:rsid w:val="00C55D85"/>
    <w:rsid w:val="00CA2273"/>
    <w:rsid w:val="00CC34B0"/>
    <w:rsid w:val="00CD50FD"/>
    <w:rsid w:val="00D47124"/>
    <w:rsid w:val="00DD4A09"/>
    <w:rsid w:val="00DD5D7B"/>
    <w:rsid w:val="00E63806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A4D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A624C0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4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2A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inyurl.com/lib-glic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amzafo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inyurl.com/kebabonwhee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ross-hamza-foy" TargetMode="External"/><Relationship Id="rId5" Type="http://schemas.openxmlformats.org/officeDocument/2006/relationships/styles" Target="styles.xml"/><Relationship Id="rId15" Type="http://schemas.openxmlformats.org/officeDocument/2006/relationships/hyperlink" Target="https://tinyurl.com/porcusverto" TargetMode="External"/><Relationship Id="rId10" Type="http://schemas.openxmlformats.org/officeDocument/2006/relationships/hyperlink" Target="mailto:hamzaoflouisville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auralif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03E037E5D646FCB3F7BA457E9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F3FA2-6155-431A-9894-40387FB08387}"/>
      </w:docPartPr>
      <w:docPartBody>
        <w:p w:rsidR="00313CB6" w:rsidRDefault="00042C15">
          <w:pPr>
            <w:pStyle w:val="7303E037E5D646FCB3F7BA457E91C3EC"/>
          </w:pPr>
          <w:r w:rsidRPr="00605A5B">
            <w:t>Contact</w:t>
          </w:r>
        </w:p>
      </w:docPartBody>
    </w:docPart>
    <w:docPart>
      <w:docPartPr>
        <w:name w:val="4B18A57FC6944ACAB14C7C895D12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D1E9-775E-44D7-A578-70280F829D05}"/>
      </w:docPartPr>
      <w:docPartBody>
        <w:p w:rsidR="00313CB6" w:rsidRDefault="00042C15">
          <w:pPr>
            <w:pStyle w:val="4B18A57FC6944ACAB14C7C895D12A439"/>
          </w:pPr>
          <w:r w:rsidRPr="00605A5B">
            <w:t>Objective</w:t>
          </w:r>
        </w:p>
      </w:docPartBody>
    </w:docPart>
    <w:docPart>
      <w:docPartPr>
        <w:name w:val="3E91F037A9484E37860A88002F5B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0E01-E71D-4A44-A1FA-00BAA5E6B741}"/>
      </w:docPartPr>
      <w:docPartBody>
        <w:p w:rsidR="00313CB6" w:rsidRDefault="00042C15">
          <w:pPr>
            <w:pStyle w:val="3E91F037A9484E37860A88002F5BEB78"/>
          </w:pPr>
          <w:r>
            <w:t>Education</w:t>
          </w:r>
        </w:p>
      </w:docPartBody>
    </w:docPart>
    <w:docPart>
      <w:docPartPr>
        <w:name w:val="1DAEA33CF60440B18F092A6F658EA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4863-045D-4B5D-9185-A02460D7A7F5}"/>
      </w:docPartPr>
      <w:docPartBody>
        <w:p w:rsidR="00313CB6" w:rsidRDefault="00042C15">
          <w:pPr>
            <w:pStyle w:val="1DAEA33CF60440B18F092A6F658EA1B0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D"/>
    <w:rsid w:val="00042C15"/>
    <w:rsid w:val="002C300B"/>
    <w:rsid w:val="00313CB6"/>
    <w:rsid w:val="004D3B97"/>
    <w:rsid w:val="006109FD"/>
    <w:rsid w:val="00885FFB"/>
    <w:rsid w:val="00D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7303E037E5D646FCB3F7BA457E91C3EC">
    <w:name w:val="7303E037E5D646FCB3F7BA457E91C3EC"/>
  </w:style>
  <w:style w:type="paragraph" w:customStyle="1" w:styleId="4B18A57FC6944ACAB14C7C895D12A439">
    <w:name w:val="4B18A57FC6944ACAB14C7C895D12A439"/>
  </w:style>
  <w:style w:type="paragraph" w:customStyle="1" w:styleId="3E91F037A9484E37860A88002F5BEB78">
    <w:name w:val="3E91F037A9484E37860A88002F5BEB78"/>
  </w:style>
  <w:style w:type="paragraph" w:customStyle="1" w:styleId="1DAEA33CF60440B18F092A6F658EA1B0">
    <w:name w:val="1DAEA33CF60440B18F092A6F658EA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2021-06-14T21:46:00Z</dcterms:created>
  <dcterms:modified xsi:type="dcterms:W3CDTF">2021-06-14T21:52:00Z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